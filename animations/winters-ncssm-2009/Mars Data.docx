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B54" w:rsidRDefault="00F37B54">
      <w:r>
        <w:t>Mars Data</w:t>
      </w:r>
    </w:p>
    <w:p w:rsidR="00F37B54" w:rsidRDefault="00F37B54">
      <w:r>
        <w:t>Eccentricity: .0935</w:t>
      </w:r>
    </w:p>
    <w:p w:rsidR="00F37B54" w:rsidRDefault="00F37B54">
      <w:r>
        <w:t>Avg Orbital Velocity: 24.13 km/s = 5.08 au/yr</w:t>
      </w:r>
    </w:p>
    <w:p w:rsidR="00F37B54" w:rsidRDefault="00F37B54">
      <w:r>
        <w:t>Avg distance to Sun: 1.52 AU = 2.28x10^8 km</w:t>
      </w:r>
    </w:p>
    <w:p w:rsidR="00F37B54" w:rsidRDefault="00F37B54">
      <w:r>
        <w:t>Perihelion: 206.62 * 10^6 km = 1.3775 au</w:t>
      </w:r>
    </w:p>
    <w:p w:rsidR="00F37B54" w:rsidRDefault="00F37B54">
      <w:r>
        <w:t>Aphelion: 249.23 * 10^6 km = 1.6615 au</w:t>
      </w:r>
    </w:p>
    <w:p w:rsidR="00F37B54" w:rsidRDefault="00F37B54">
      <w:r>
        <w:t>Period: 686.98 days = 5.9355 E7 s</w:t>
      </w:r>
    </w:p>
    <w:p w:rsidR="00F37B54" w:rsidRDefault="00F37B54">
      <w:r>
        <w:t>Max orbital velocity: 26.5 km/s = 5.58 au/yr</w:t>
      </w:r>
    </w:p>
    <w:p w:rsidR="00F37B54" w:rsidRDefault="00F37B54">
      <w:r>
        <w:t>Min orbital velocity: 21.97 km/s = 4.62 au/yr</w:t>
      </w:r>
    </w:p>
    <w:p w:rsidR="00F37B54" w:rsidRDefault="00F37B54">
      <w:r>
        <w:t>Mass of planet: 6.4x10^23 kg</w:t>
      </w:r>
    </w:p>
    <w:p w:rsidR="00F37B54" w:rsidRDefault="00F37B54"/>
    <w:p w:rsidR="00F37B54" w:rsidRDefault="00F37B54">
      <w:r>
        <w:t>Mars applet gives with delta-t = 10,000 s</w:t>
      </w:r>
    </w:p>
    <w:p w:rsidR="00F37B54" w:rsidRDefault="00F37B54"/>
    <w:p w:rsidR="00F37B54" w:rsidRDefault="00F37B54">
      <w:r>
        <w:t>T = 5.834E7 s</w:t>
      </w:r>
    </w:p>
    <w:p w:rsidR="00F37B54" w:rsidRDefault="00F37B54"/>
    <w:p w:rsidR="00F37B54" w:rsidRDefault="00F37B54">
      <w:r>
        <w:t>Area = pi*a*b</w:t>
      </w:r>
    </w:p>
    <w:p w:rsidR="00F37B54" w:rsidRDefault="00F37B54"/>
    <w:p w:rsidR="00F37B54" w:rsidRDefault="00F37B54">
      <w:r>
        <w:t>e = c/a, where c = center to focus and a is semi-major axis</w:t>
      </w:r>
    </w:p>
    <w:p w:rsidR="00F37B54" w:rsidRDefault="00F37B54"/>
    <w:p w:rsidR="00F37B54" w:rsidRDefault="00F37B54">
      <w:r>
        <w:t>b^2 = a^2 – c^2</w:t>
      </w:r>
    </w:p>
    <w:p w:rsidR="00F37B54" w:rsidRDefault="00F37B54"/>
    <w:p w:rsidR="00F37B54" w:rsidRDefault="00F37B54">
      <w:r>
        <w:t>b = (1.5195^2 – 0.142^2)^.5 = 1.5128</w:t>
      </w:r>
    </w:p>
    <w:p w:rsidR="00F37B54" w:rsidRDefault="00F37B54"/>
    <w:p w:rsidR="00F37B54" w:rsidRDefault="00F37B54">
      <w:r>
        <w:t>add inputs for e and a</w:t>
      </w:r>
    </w:p>
    <w:p w:rsidR="00F37B54" w:rsidRDefault="00F37B54"/>
    <w:p w:rsidR="00F37B54" w:rsidRDefault="00F37B54">
      <w:r>
        <w:t>add outputs for c and b</w:t>
      </w:r>
    </w:p>
    <w:sectPr w:rsidR="00F37B54" w:rsidSect="00C35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5795"/>
    <w:rsid w:val="00264B29"/>
    <w:rsid w:val="005D45B3"/>
    <w:rsid w:val="007F613C"/>
    <w:rsid w:val="0093374A"/>
    <w:rsid w:val="009A5795"/>
    <w:rsid w:val="00B77E10"/>
    <w:rsid w:val="00BE3C23"/>
    <w:rsid w:val="00C35AC1"/>
    <w:rsid w:val="00D445CD"/>
    <w:rsid w:val="00DE046A"/>
    <w:rsid w:val="00E20045"/>
    <w:rsid w:val="00E63454"/>
    <w:rsid w:val="00F3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1</Pages>
  <Words>88</Words>
  <Characters>504</Characters>
  <Application>Microsoft Office Outlook</Application>
  <DocSecurity>0</DocSecurity>
  <Lines>0</Lines>
  <Paragraphs>0</Paragraphs>
  <ScaleCrop>false</ScaleCrop>
  <Company>North Carolina School of Science and Math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UNC</cp:lastModifiedBy>
  <cp:revision>6</cp:revision>
  <dcterms:created xsi:type="dcterms:W3CDTF">2009-12-15T21:37:00Z</dcterms:created>
  <dcterms:modified xsi:type="dcterms:W3CDTF">2009-12-17T21:21:00Z</dcterms:modified>
</cp:coreProperties>
</file>